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D8E1" w14:textId="7AC34C59" w:rsidR="00B91651" w:rsidRDefault="00FC524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SQL </w:t>
      </w:r>
      <w:r w:rsidR="005D0B7B">
        <w:rPr>
          <w:b/>
          <w:bCs/>
          <w:sz w:val="40"/>
          <w:szCs w:val="40"/>
        </w:rPr>
        <w:t>Project</w:t>
      </w:r>
      <w:r>
        <w:rPr>
          <w:b/>
          <w:bCs/>
          <w:sz w:val="40"/>
          <w:szCs w:val="40"/>
        </w:rPr>
        <w:t xml:space="preserve"> And Solution</w:t>
      </w:r>
    </w:p>
    <w:p w14:paraId="1A4BE496" w14:textId="77777777" w:rsidR="00FC524C" w:rsidRDefault="00FC524C" w:rsidP="00FC524C">
      <w:pPr>
        <w:pStyle w:val="Default"/>
      </w:pPr>
    </w:p>
    <w:p w14:paraId="13EB2FCA" w14:textId="1C581AF8" w:rsidR="00FC524C" w:rsidRPr="00FC524C" w:rsidRDefault="00FC524C" w:rsidP="00FC524C">
      <w:pPr>
        <w:rPr>
          <w:b/>
          <w:bCs/>
          <w:sz w:val="24"/>
          <w:szCs w:val="24"/>
        </w:rPr>
      </w:pPr>
      <w:r>
        <w:t xml:space="preserve"> In this </w:t>
      </w:r>
      <w:r w:rsidR="005D0B7B">
        <w:t>project</w:t>
      </w:r>
      <w:r>
        <w:t xml:space="preserve"> you will be presented with a simple data model and some sample records for each of the tables. </w:t>
      </w:r>
      <w:r w:rsidR="005D0B7B">
        <w:t xml:space="preserve">Use a simple SQL statement to answer </w:t>
      </w:r>
      <w:r>
        <w:t>a series of questions</w:t>
      </w:r>
      <w:r w:rsidR="005D0B7B">
        <w:t>.</w:t>
      </w:r>
      <w:r>
        <w:t xml:space="preserve"> Specific syntax is not important, more how you think and how you would approach the problem. Pseudo code is perfectly acceptable</w:t>
      </w:r>
      <w:r>
        <w:t>.</w:t>
      </w:r>
    </w:p>
    <w:p w14:paraId="346A20C3" w14:textId="4C6E11F6" w:rsidR="00FC524C" w:rsidRDefault="00FC524C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5B3F3DE" wp14:editId="5B4941B4">
            <wp:extent cx="5731510" cy="4432300"/>
            <wp:effectExtent l="0" t="0" r="2540" b="635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203A" w14:textId="3376192E" w:rsidR="00B91651" w:rsidRDefault="00FC524C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7520153" wp14:editId="6C0914F6">
            <wp:extent cx="5731510" cy="3175000"/>
            <wp:effectExtent l="0" t="0" r="254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BE45" w14:textId="6DF6A914" w:rsidR="00FC524C" w:rsidRDefault="00FC524C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AC14334" wp14:editId="1D18564B">
            <wp:extent cx="5731510" cy="3710940"/>
            <wp:effectExtent l="0" t="0" r="254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E0DC" w14:textId="084ACD7B" w:rsidR="005F7251" w:rsidRDefault="005F7251">
      <w:pPr>
        <w:rPr>
          <w:b/>
          <w:bCs/>
          <w:sz w:val="40"/>
          <w:szCs w:val="40"/>
        </w:rPr>
      </w:pPr>
    </w:p>
    <w:p w14:paraId="38B98E33" w14:textId="4190FBF1" w:rsidR="00FC524C" w:rsidRDefault="00FC524C">
      <w:pPr>
        <w:rPr>
          <w:b/>
          <w:bCs/>
          <w:sz w:val="40"/>
          <w:szCs w:val="40"/>
        </w:rPr>
      </w:pPr>
    </w:p>
    <w:p w14:paraId="721E15FA" w14:textId="073E1853" w:rsidR="00FC524C" w:rsidRDefault="00FC524C">
      <w:pPr>
        <w:rPr>
          <w:b/>
          <w:bCs/>
          <w:sz w:val="40"/>
          <w:szCs w:val="40"/>
        </w:rPr>
      </w:pPr>
    </w:p>
    <w:p w14:paraId="6888F583" w14:textId="77777777" w:rsidR="005F7251" w:rsidRDefault="005F7251">
      <w:pPr>
        <w:rPr>
          <w:b/>
          <w:bCs/>
          <w:sz w:val="40"/>
          <w:szCs w:val="40"/>
        </w:rPr>
      </w:pPr>
    </w:p>
    <w:p w14:paraId="443D96E4" w14:textId="7B1B1E8E" w:rsidR="009D3EF7" w:rsidRDefault="00787EB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Solutions To SQL Test</w:t>
      </w:r>
    </w:p>
    <w:p w14:paraId="09D28AFD" w14:textId="77777777" w:rsidR="009D3EF7" w:rsidRDefault="009D3EF7"/>
    <w:p w14:paraId="71B43BFD" w14:textId="2A6E3F1D" w:rsidR="005F7251" w:rsidRDefault="00787EBD">
      <w:r>
        <w:rPr>
          <w:sz w:val="28"/>
          <w:szCs w:val="28"/>
        </w:rPr>
        <w:t>Question 1</w:t>
      </w:r>
      <w:r w:rsidR="00B91651">
        <w:rPr>
          <w:sz w:val="28"/>
          <w:szCs w:val="28"/>
        </w:rPr>
        <w:t xml:space="preserve"> </w:t>
      </w:r>
      <w:r w:rsidR="00B91651">
        <w:t xml:space="preserve"> </w:t>
      </w:r>
    </w:p>
    <w:p w14:paraId="6D2ABD6F" w14:textId="26359C27" w:rsidR="009D3EF7" w:rsidRDefault="00B91651">
      <w:pPr>
        <w:rPr>
          <w:sz w:val="28"/>
          <w:szCs w:val="28"/>
        </w:rPr>
      </w:pPr>
      <w:r>
        <w:t>How many customers do we have?</w:t>
      </w:r>
    </w:p>
    <w:p w14:paraId="1BB24E00" w14:textId="77777777" w:rsidR="009D3EF7" w:rsidRDefault="00787EBD">
      <w:r>
        <w:t>Solution</w:t>
      </w:r>
    </w:p>
    <w:p w14:paraId="22672773" w14:textId="77777777" w:rsidR="009D3EF7" w:rsidRDefault="00787EBD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A612B42" w14:textId="77777777" w:rsidR="009D3EF7" w:rsidRDefault="00787E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Answer: 7</w:t>
      </w:r>
    </w:p>
    <w:p w14:paraId="2CC583EE" w14:textId="77777777" w:rsidR="009D3EF7" w:rsidRDefault="009D3EF7">
      <w:pPr>
        <w:rPr>
          <w:rFonts w:ascii="Consolas" w:hAnsi="Consolas" w:cs="Consolas"/>
          <w:color w:val="000000"/>
          <w:sz w:val="19"/>
          <w:szCs w:val="19"/>
        </w:rPr>
      </w:pPr>
    </w:p>
    <w:p w14:paraId="39E57376" w14:textId="328B5481" w:rsidR="005F7251" w:rsidRDefault="00787EB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Question</w:t>
      </w:r>
      <w:r w:rsidR="00B91651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2</w:t>
      </w:r>
      <w:r w:rsidR="00B91651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30630C17" w14:textId="570019AA" w:rsidR="009D3EF7" w:rsidRDefault="00B91651">
      <w:pPr>
        <w:rPr>
          <w:rFonts w:ascii="Consolas" w:hAnsi="Consolas" w:cs="Consolas"/>
          <w:color w:val="000000"/>
          <w:sz w:val="28"/>
          <w:szCs w:val="28"/>
        </w:rPr>
      </w:pPr>
      <w:r>
        <w:t>What is the average revenue per customer?</w:t>
      </w:r>
    </w:p>
    <w:p w14:paraId="62D3A4E5" w14:textId="77777777" w:rsidR="009D3EF7" w:rsidRDefault="00787E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Solution</w:t>
      </w:r>
    </w:p>
    <w:p w14:paraId="6C69DD86" w14:textId="77777777" w:rsidR="009D3EF7" w:rsidRDefault="00787EBD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total_price_paid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7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</w:p>
    <w:p w14:paraId="346452F2" w14:textId="77777777" w:rsidR="009D3EF7" w:rsidRDefault="00787E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Answer: 168.29</w:t>
      </w:r>
    </w:p>
    <w:p w14:paraId="07CECBBC" w14:textId="77777777" w:rsidR="009D3EF7" w:rsidRDefault="009D3EF7">
      <w:pPr>
        <w:rPr>
          <w:rFonts w:ascii="Consolas" w:hAnsi="Consolas" w:cs="Consolas"/>
          <w:color w:val="000000"/>
          <w:sz w:val="19"/>
          <w:szCs w:val="19"/>
        </w:rPr>
      </w:pPr>
    </w:p>
    <w:p w14:paraId="1A8D8A09" w14:textId="42F5490C" w:rsidR="005F7251" w:rsidRDefault="00787EB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Question 3</w:t>
      </w:r>
      <w:r w:rsidR="00B91651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236A9928" w14:textId="0BB0D950" w:rsidR="009D3EF7" w:rsidRDefault="00B91651">
      <w:pPr>
        <w:rPr>
          <w:rFonts w:ascii="Consolas" w:hAnsi="Consolas" w:cs="Consolas"/>
          <w:color w:val="000000"/>
          <w:sz w:val="28"/>
          <w:szCs w:val="28"/>
        </w:rPr>
      </w:pPr>
      <w:r>
        <w:t>How much revenue did we make each year?</w:t>
      </w:r>
    </w:p>
    <w:p w14:paraId="4B824D4D" w14:textId="77777777" w:rsidR="009D3EF7" w:rsidRDefault="00787E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Solution</w:t>
      </w:r>
    </w:p>
    <w:p w14:paraId="60DC5E89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AvgTotalPricePaid @startdate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01238644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AE27FAC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total_price_paid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start_date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start_date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@startdate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start_date</w:t>
      </w:r>
    </w:p>
    <w:p w14:paraId="6E48C053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8072975" w14:textId="77777777" w:rsidR="009D3EF7" w:rsidRDefault="009D3EF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E70B4" w14:textId="77777777" w:rsidR="009D3EF7" w:rsidRDefault="00787EBD"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AvgTotalPricePaid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@startdate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'01/01/2018'</w:t>
      </w:r>
    </w:p>
    <w:p w14:paraId="1BC68555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AvgTotalPricePaid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@startdate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'01/01/2019'</w:t>
      </w:r>
    </w:p>
    <w:p w14:paraId="29F5BC7C" w14:textId="77777777" w:rsidR="009D3EF7" w:rsidRDefault="009D3EF7">
      <w:pPr>
        <w:rPr>
          <w:rFonts w:ascii="Consolas" w:hAnsi="Consolas" w:cs="Consolas"/>
          <w:color w:val="FF0000"/>
          <w:sz w:val="19"/>
          <w:szCs w:val="19"/>
        </w:rPr>
      </w:pPr>
    </w:p>
    <w:p w14:paraId="534CBA23" w14:textId="77777777" w:rsidR="009D3EF7" w:rsidRDefault="00787EBD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Answer: 102 for 2018</w:t>
      </w:r>
    </w:p>
    <w:p w14:paraId="418DA96E" w14:textId="77777777" w:rsidR="009D3EF7" w:rsidRDefault="00787EBD">
      <w:r>
        <w:rPr>
          <w:rFonts w:ascii="Consolas" w:hAnsi="Consolas" w:cs="Consolas"/>
          <w:sz w:val="19"/>
          <w:szCs w:val="19"/>
        </w:rPr>
        <w:tab/>
        <w:t>128 for 2019</w:t>
      </w:r>
    </w:p>
    <w:p w14:paraId="72A9BD32" w14:textId="77777777" w:rsidR="009D3EF7" w:rsidRDefault="009D3EF7">
      <w:pPr>
        <w:rPr>
          <w:rFonts w:ascii="Consolas" w:hAnsi="Consolas" w:cs="Consolas"/>
          <w:color w:val="FF0000"/>
          <w:sz w:val="28"/>
          <w:szCs w:val="28"/>
        </w:rPr>
      </w:pPr>
    </w:p>
    <w:p w14:paraId="137842C4" w14:textId="07A6239C" w:rsidR="005F7251" w:rsidRDefault="00787E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Question 4</w:t>
      </w:r>
      <w:r w:rsidR="00B91651">
        <w:rPr>
          <w:rFonts w:ascii="Consolas" w:hAnsi="Consolas" w:cs="Consolas"/>
          <w:sz w:val="28"/>
          <w:szCs w:val="28"/>
        </w:rPr>
        <w:t xml:space="preserve"> </w:t>
      </w:r>
    </w:p>
    <w:p w14:paraId="74CC1801" w14:textId="34C8B944" w:rsidR="009D3EF7" w:rsidRDefault="00B91651">
      <w:pPr>
        <w:rPr>
          <w:rFonts w:ascii="Consolas" w:hAnsi="Consolas" w:cs="Consolas"/>
          <w:sz w:val="28"/>
          <w:szCs w:val="28"/>
        </w:rPr>
      </w:pPr>
      <w:r>
        <w:t>How many subscriptions are there for each age band?</w:t>
      </w:r>
    </w:p>
    <w:p w14:paraId="54C1CD7B" w14:textId="77777777" w:rsidR="009D3EF7" w:rsidRDefault="00787EBD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Solution</w:t>
      </w:r>
    </w:p>
    <w:p w14:paraId="29F4CFE9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subs_id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TotalSubs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age_band</w:t>
      </w:r>
    </w:p>
    <w:p w14:paraId="2FD8EA86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</w:p>
    <w:p w14:paraId="2FA9D818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21D3DA27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age_band</w:t>
      </w:r>
    </w:p>
    <w:p w14:paraId="5764BDF1" w14:textId="77777777" w:rsidR="009D3EF7" w:rsidRDefault="00787EBD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age_band</w:t>
      </w:r>
      <w:r>
        <w:rPr>
          <w:rFonts w:ascii="Consolas" w:hAnsi="Consolas" w:cs="Consolas"/>
          <w:color w:val="FF0000"/>
          <w:sz w:val="19"/>
          <w:szCs w:val="19"/>
        </w:rPr>
        <w:tab/>
      </w:r>
    </w:p>
    <w:p w14:paraId="4ED7B418" w14:textId="77777777" w:rsidR="009D3EF7" w:rsidRDefault="00787EBD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Answer:Age band 35-44 had the most subscriptions</w:t>
      </w:r>
    </w:p>
    <w:p w14:paraId="4424EBFD" w14:textId="77777777" w:rsidR="009D3EF7" w:rsidRDefault="00787EBD">
      <w:pPr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>Total Subs   age_band</w:t>
      </w:r>
    </w:p>
    <w:p w14:paraId="577E18A2" w14:textId="77777777" w:rsidR="009D3EF7" w:rsidRDefault="00787EBD">
      <w:r>
        <w:t>3</w:t>
      </w:r>
      <w:r>
        <w:tab/>
        <w:t xml:space="preserve">               25-34</w:t>
      </w:r>
    </w:p>
    <w:p w14:paraId="1B83E2E2" w14:textId="77777777" w:rsidR="009D3EF7" w:rsidRDefault="00787EBD">
      <w:r>
        <w:t>4</w:t>
      </w:r>
      <w:r>
        <w:tab/>
        <w:t xml:space="preserve">                35-44</w:t>
      </w:r>
    </w:p>
    <w:p w14:paraId="2DA3BE63" w14:textId="77777777" w:rsidR="009D3EF7" w:rsidRDefault="00787EBD">
      <w:r>
        <w:t>1</w:t>
      </w:r>
      <w:r>
        <w:tab/>
        <w:t xml:space="preserve">               45-54</w:t>
      </w:r>
    </w:p>
    <w:p w14:paraId="7DCB9DF9" w14:textId="77777777" w:rsidR="009D3EF7" w:rsidRDefault="00787EBD">
      <w:r>
        <w:t>2</w:t>
      </w:r>
      <w:r>
        <w:tab/>
        <w:t xml:space="preserve">               55-64</w:t>
      </w:r>
    </w:p>
    <w:p w14:paraId="07785AA3" w14:textId="77777777" w:rsidR="009D3EF7" w:rsidRDefault="009D3EF7">
      <w:pPr>
        <w:rPr>
          <w:sz w:val="28"/>
          <w:szCs w:val="28"/>
        </w:rPr>
      </w:pPr>
    </w:p>
    <w:p w14:paraId="2F39D863" w14:textId="77777777" w:rsidR="009D3EF7" w:rsidRDefault="009D3EF7">
      <w:pPr>
        <w:rPr>
          <w:sz w:val="28"/>
          <w:szCs w:val="28"/>
        </w:rPr>
      </w:pPr>
    </w:p>
    <w:p w14:paraId="5B282865" w14:textId="6761FA35" w:rsidR="00B91651" w:rsidRDefault="00787EBD">
      <w:pPr>
        <w:rPr>
          <w:sz w:val="28"/>
          <w:szCs w:val="28"/>
        </w:rPr>
      </w:pPr>
      <w:r>
        <w:rPr>
          <w:sz w:val="28"/>
          <w:szCs w:val="28"/>
        </w:rPr>
        <w:t>Question 5</w:t>
      </w:r>
      <w:r w:rsidR="00B91651">
        <w:rPr>
          <w:sz w:val="28"/>
          <w:szCs w:val="28"/>
        </w:rPr>
        <w:t xml:space="preserve"> </w:t>
      </w:r>
    </w:p>
    <w:p w14:paraId="592F1825" w14:textId="314C676A" w:rsidR="009D3EF7" w:rsidRDefault="00B91651">
      <w:pPr>
        <w:rPr>
          <w:sz w:val="28"/>
          <w:szCs w:val="28"/>
        </w:rPr>
      </w:pPr>
      <w:r>
        <w:t>Which magazine has the most customers?</w:t>
      </w:r>
    </w:p>
    <w:p w14:paraId="7EBE1689" w14:textId="77777777" w:rsidR="009D3EF7" w:rsidRDefault="00787EBD">
      <w:r>
        <w:t>Solution</w:t>
      </w:r>
    </w:p>
    <w:p w14:paraId="5D737077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CustomerPerMagazine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Magazine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</w:p>
    <w:p w14:paraId="30AE783F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</w:p>
    <w:p w14:paraId="3047DBC2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Magazine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mag_code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Magazine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mag_code</w:t>
      </w:r>
    </w:p>
    <w:p w14:paraId="4FC67745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Magazine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mag_code</w:t>
      </w:r>
    </w:p>
    <w:p w14:paraId="0BDA6B16" w14:textId="77777777" w:rsidR="009D3EF7" w:rsidRDefault="00787EBD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mag_code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54AD660" w14:textId="77777777" w:rsidR="009D3EF7" w:rsidRDefault="00787EBD">
      <w:r>
        <w:t>Output: Radio Times Magazine had the most customers</w:t>
      </w:r>
    </w:p>
    <w:p w14:paraId="330F013C" w14:textId="77777777" w:rsidR="009D3EF7" w:rsidRDefault="00787EBD">
      <w:pPr>
        <w:rPr>
          <w:b/>
          <w:bCs/>
        </w:rPr>
      </w:pPr>
      <w:r>
        <w:rPr>
          <w:b/>
          <w:bCs/>
        </w:rPr>
        <w:t>CustomerPermagazine                     Mag_code                     Brand</w:t>
      </w:r>
    </w:p>
    <w:p w14:paraId="61AF24E6" w14:textId="77777777" w:rsidR="009D3EF7" w:rsidRDefault="00787EBD">
      <w:r>
        <w:t xml:space="preserve">                3</w:t>
      </w:r>
      <w:r>
        <w:tab/>
        <w:t xml:space="preserve">                                           RT</w:t>
      </w:r>
      <w:r>
        <w:tab/>
        <w:t xml:space="preserve">              Radio Times</w:t>
      </w:r>
    </w:p>
    <w:p w14:paraId="17277E0C" w14:textId="77777777" w:rsidR="009D3EF7" w:rsidRDefault="00787EBD">
      <w:r>
        <w:t xml:space="preserve">                 1</w:t>
      </w:r>
      <w:r>
        <w:tab/>
        <w:t xml:space="preserve">                    </w:t>
      </w:r>
      <w:r>
        <w:t xml:space="preserve">                       OM</w:t>
      </w:r>
      <w:r>
        <w:tab/>
        <w:t xml:space="preserve">              Olive Magazine</w:t>
      </w:r>
    </w:p>
    <w:p w14:paraId="611B5AD0" w14:textId="77777777" w:rsidR="009D3EF7" w:rsidRDefault="00787EBD">
      <w:r>
        <w:t xml:space="preserve">                 2</w:t>
      </w:r>
      <w:r>
        <w:tab/>
        <w:t xml:space="preserve">                                            HE</w:t>
      </w:r>
      <w:r>
        <w:tab/>
        <w:t xml:space="preserve">               History Extra</w:t>
      </w:r>
    </w:p>
    <w:p w14:paraId="7177D033" w14:textId="77777777" w:rsidR="009D3EF7" w:rsidRDefault="00787EBD">
      <w:r>
        <w:t xml:space="preserve">                 2</w:t>
      </w:r>
      <w:r>
        <w:tab/>
        <w:t xml:space="preserve">                                            GW</w:t>
      </w:r>
      <w:r>
        <w:tab/>
        <w:t xml:space="preserve">               Gardeners World</w:t>
      </w:r>
    </w:p>
    <w:p w14:paraId="1C7B3149" w14:textId="77777777" w:rsidR="009D3EF7" w:rsidRDefault="00787EBD">
      <w:r>
        <w:t xml:space="preserve">         </w:t>
      </w:r>
      <w:r>
        <w:t xml:space="preserve">        2</w:t>
      </w:r>
      <w:r>
        <w:tab/>
        <w:t xml:space="preserve">                                              GF</w:t>
      </w:r>
      <w:r>
        <w:tab/>
        <w:t xml:space="preserve">               Good food</w:t>
      </w:r>
    </w:p>
    <w:p w14:paraId="3D1E81A1" w14:textId="77777777" w:rsidR="009D3EF7" w:rsidRDefault="009D3EF7"/>
    <w:p w14:paraId="565FDB99" w14:textId="77777777" w:rsidR="009D3EF7" w:rsidRDefault="009D3EF7"/>
    <w:p w14:paraId="13374835" w14:textId="24642782" w:rsidR="00B91651" w:rsidRDefault="00787EBD">
      <w:pPr>
        <w:rPr>
          <w:sz w:val="28"/>
          <w:szCs w:val="28"/>
        </w:rPr>
      </w:pPr>
      <w:r>
        <w:rPr>
          <w:sz w:val="28"/>
          <w:szCs w:val="28"/>
        </w:rPr>
        <w:t>Question 6</w:t>
      </w:r>
    </w:p>
    <w:p w14:paraId="36785BD1" w14:textId="18586C16" w:rsidR="009D3EF7" w:rsidRDefault="00B91651">
      <w:pPr>
        <w:rPr>
          <w:sz w:val="28"/>
          <w:szCs w:val="28"/>
        </w:rPr>
      </w:pPr>
      <w:r>
        <w:t>Which customer has generated the most value this year?</w:t>
      </w:r>
    </w:p>
    <w:p w14:paraId="42673598" w14:textId="77777777" w:rsidR="009D3EF7" w:rsidRDefault="00787EBD">
      <w:r>
        <w:t>Solution</w:t>
      </w:r>
    </w:p>
    <w:p w14:paraId="0C7FEBCD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total_price_paid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start_date</w:t>
      </w:r>
    </w:p>
    <w:p w14:paraId="2285DA50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</w:p>
    <w:p w14:paraId="0414E371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start_date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01/01/2018'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'01/01/2019'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661841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start_date</w:t>
      </w:r>
    </w:p>
    <w:p w14:paraId="57BD43EA" w14:textId="77777777" w:rsidR="009D3EF7" w:rsidRDefault="00787EBD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CustomerValue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2E33ABB" w14:textId="77777777" w:rsidR="009D3EF7" w:rsidRDefault="00787EBD">
      <w:r>
        <w:rPr>
          <w:rFonts w:ascii="Consolas" w:hAnsi="Consolas" w:cs="Consolas"/>
          <w:sz w:val="19"/>
          <w:szCs w:val="19"/>
        </w:rPr>
        <w:t>Answer: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Customer_id number 4 had the most customer value in 2018</w:t>
      </w:r>
    </w:p>
    <w:p w14:paraId="3250DFCA" w14:textId="77777777" w:rsidR="009D3EF7" w:rsidRDefault="00787EBD">
      <w:pPr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lastRenderedPageBreak/>
        <w:t>CusterValue        Customer_id      start_date</w:t>
      </w:r>
    </w:p>
    <w:p w14:paraId="63A629A3" w14:textId="77777777" w:rsidR="009D3EF7" w:rsidRDefault="00787EBD">
      <w:r>
        <w:t xml:space="preserve">            305</w:t>
      </w:r>
      <w:r>
        <w:tab/>
      </w:r>
      <w:r>
        <w:t xml:space="preserve">                 4</w:t>
      </w:r>
      <w:r>
        <w:tab/>
        <w:t xml:space="preserve">              2018-01-01</w:t>
      </w:r>
    </w:p>
    <w:p w14:paraId="78984993" w14:textId="77777777" w:rsidR="009D3EF7" w:rsidRDefault="00787EBD">
      <w:r>
        <w:t xml:space="preserve">             165</w:t>
      </w:r>
      <w:r>
        <w:tab/>
        <w:t xml:space="preserve">                  2</w:t>
      </w:r>
      <w:r>
        <w:tab/>
        <w:t xml:space="preserve">               2019-01-01</w:t>
      </w:r>
    </w:p>
    <w:p w14:paraId="054B73CF" w14:textId="77777777" w:rsidR="009D3EF7" w:rsidRDefault="00787EBD">
      <w:r>
        <w:t xml:space="preserve">             150</w:t>
      </w:r>
      <w:r>
        <w:tab/>
        <w:t xml:space="preserve">                  5</w:t>
      </w:r>
      <w:r>
        <w:tab/>
        <w:t xml:space="preserve">               2019-01-01</w:t>
      </w:r>
    </w:p>
    <w:p w14:paraId="3AA672CA" w14:textId="77777777" w:rsidR="009D3EF7" w:rsidRDefault="00787EBD">
      <w:r>
        <w:t xml:space="preserve">             150</w:t>
      </w:r>
      <w:r>
        <w:tab/>
        <w:t xml:space="preserve">                  6</w:t>
      </w:r>
      <w:r>
        <w:tab/>
        <w:t xml:space="preserve">               2019-01-01</w:t>
      </w:r>
    </w:p>
    <w:p w14:paraId="1E8E77C4" w14:textId="77777777" w:rsidR="009D3EF7" w:rsidRDefault="00787EBD">
      <w:r>
        <w:t xml:space="preserve">             140</w:t>
      </w:r>
      <w:r>
        <w:tab/>
        <w:t xml:space="preserve">      </w:t>
      </w:r>
      <w:r>
        <w:t xml:space="preserve">            2</w:t>
      </w:r>
      <w:r>
        <w:tab/>
        <w:t xml:space="preserve">                2018-01-01</w:t>
      </w:r>
    </w:p>
    <w:p w14:paraId="5A955F83" w14:textId="77777777" w:rsidR="009D3EF7" w:rsidRDefault="00787EBD">
      <w:r>
        <w:t xml:space="preserve">             100</w:t>
      </w:r>
      <w:r>
        <w:tab/>
        <w:t xml:space="preserve">                  7</w:t>
      </w:r>
      <w:r>
        <w:tab/>
        <w:t xml:space="preserve">                2019-01-01</w:t>
      </w:r>
    </w:p>
    <w:p w14:paraId="2F7DFF1B" w14:textId="77777777" w:rsidR="009D3EF7" w:rsidRDefault="00787EBD">
      <w:r>
        <w:t xml:space="preserve">             75</w:t>
      </w:r>
      <w:r>
        <w:tab/>
        <w:t xml:space="preserve">                 3</w:t>
      </w:r>
      <w:r>
        <w:tab/>
        <w:t xml:space="preserve">                2019-01-01</w:t>
      </w:r>
    </w:p>
    <w:p w14:paraId="0FB07279" w14:textId="77777777" w:rsidR="009D3EF7" w:rsidRDefault="00787EBD">
      <w:r>
        <w:t xml:space="preserve">             65</w:t>
      </w:r>
      <w:r>
        <w:tab/>
        <w:t xml:space="preserve">                  1</w:t>
      </w:r>
      <w:r>
        <w:tab/>
        <w:t xml:space="preserve">                2018-01-01</w:t>
      </w:r>
    </w:p>
    <w:p w14:paraId="7F244041" w14:textId="77777777" w:rsidR="009D3EF7" w:rsidRDefault="009D3EF7"/>
    <w:p w14:paraId="2CC1F593" w14:textId="77777777" w:rsidR="009D3EF7" w:rsidRDefault="009D3EF7">
      <w:pPr>
        <w:rPr>
          <w:sz w:val="28"/>
          <w:szCs w:val="28"/>
        </w:rPr>
      </w:pPr>
    </w:p>
    <w:p w14:paraId="0DF4F886" w14:textId="77777777" w:rsidR="00B91651" w:rsidRDefault="00787EBD">
      <w:pPr>
        <w:rPr>
          <w:sz w:val="28"/>
          <w:szCs w:val="28"/>
        </w:rPr>
      </w:pPr>
      <w:r>
        <w:rPr>
          <w:sz w:val="28"/>
          <w:szCs w:val="28"/>
        </w:rPr>
        <w:t>Question 7</w:t>
      </w:r>
      <w:r w:rsidR="00B91651">
        <w:rPr>
          <w:sz w:val="28"/>
          <w:szCs w:val="28"/>
        </w:rPr>
        <w:t xml:space="preserve"> </w:t>
      </w:r>
    </w:p>
    <w:p w14:paraId="27F6DAE6" w14:textId="2E02DA38" w:rsidR="009D3EF7" w:rsidRDefault="00B91651">
      <w:pPr>
        <w:rPr>
          <w:sz w:val="28"/>
          <w:szCs w:val="28"/>
        </w:rPr>
      </w:pPr>
      <w:r>
        <w:t xml:space="preserve">What is the average number of subscriptions per customer? </w:t>
      </w:r>
      <w:r>
        <w:rPr>
          <w:sz w:val="28"/>
          <w:szCs w:val="28"/>
        </w:rPr>
        <w:t xml:space="preserve"> </w:t>
      </w:r>
    </w:p>
    <w:p w14:paraId="443882DF" w14:textId="77777777" w:rsidR="009D3EF7" w:rsidRDefault="00787EBD">
      <w:r>
        <w:t>Solution</w:t>
      </w:r>
    </w:p>
    <w:p w14:paraId="47016C45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subs_id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AVGSubs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1CA362F1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</w:p>
    <w:p w14:paraId="43178327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780F5392" w14:textId="77777777" w:rsidR="009D3EF7" w:rsidRDefault="00787EBD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AVGSubs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F05F129" w14:textId="77777777" w:rsidR="009D3EF7" w:rsidRDefault="00787EBD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Answer</w:t>
      </w:r>
    </w:p>
    <w:p w14:paraId="2201AC1B" w14:textId="77777777" w:rsidR="009D3EF7" w:rsidRDefault="00787EBD">
      <w:pPr>
        <w:rPr>
          <w:b/>
          <w:bCs/>
        </w:rPr>
      </w:pPr>
      <w:r>
        <w:rPr>
          <w:b/>
          <w:bCs/>
        </w:rPr>
        <w:t>AVGSubs                Customer_id</w:t>
      </w:r>
    </w:p>
    <w:p w14:paraId="3534452D" w14:textId="77777777" w:rsidR="009D3EF7" w:rsidRDefault="00787EBD">
      <w:r>
        <w:t>10</w:t>
      </w:r>
      <w:r>
        <w:tab/>
        <w:t xml:space="preserve">                          7</w:t>
      </w:r>
    </w:p>
    <w:p w14:paraId="314EA01F" w14:textId="77777777" w:rsidR="009D3EF7" w:rsidRDefault="00787EBD">
      <w:r>
        <w:t>9</w:t>
      </w:r>
      <w:r>
        <w:tab/>
      </w:r>
      <w:r>
        <w:t xml:space="preserve">                          6</w:t>
      </w:r>
    </w:p>
    <w:p w14:paraId="306197C2" w14:textId="77777777" w:rsidR="009D3EF7" w:rsidRDefault="00787EBD">
      <w:r>
        <w:t>8</w:t>
      </w:r>
      <w:r>
        <w:tab/>
        <w:t xml:space="preserve">                           5</w:t>
      </w:r>
    </w:p>
    <w:p w14:paraId="2B07C6CB" w14:textId="77777777" w:rsidR="009D3EF7" w:rsidRDefault="00787EBD">
      <w:r>
        <w:t>6</w:t>
      </w:r>
      <w:r>
        <w:tab/>
        <w:t xml:space="preserve">                            4</w:t>
      </w:r>
    </w:p>
    <w:p w14:paraId="64622100" w14:textId="77777777" w:rsidR="009D3EF7" w:rsidRDefault="00787EBD">
      <w:r>
        <w:t>4</w:t>
      </w:r>
      <w:r>
        <w:tab/>
        <w:t xml:space="preserve">                            3</w:t>
      </w:r>
    </w:p>
    <w:p w14:paraId="2398F33D" w14:textId="77777777" w:rsidR="009D3EF7" w:rsidRDefault="00787EBD">
      <w:r>
        <w:t>2</w:t>
      </w:r>
      <w:r>
        <w:tab/>
        <w:t xml:space="preserve">                            2</w:t>
      </w:r>
    </w:p>
    <w:p w14:paraId="3DB836C3" w14:textId="77777777" w:rsidR="009D3EF7" w:rsidRDefault="00787EBD">
      <w:r>
        <w:t>1</w:t>
      </w:r>
      <w:r>
        <w:tab/>
        <w:t xml:space="preserve">                            1</w:t>
      </w:r>
    </w:p>
    <w:p w14:paraId="5F19BB3E" w14:textId="77777777" w:rsidR="009D3EF7" w:rsidRDefault="009D3EF7"/>
    <w:p w14:paraId="793122A5" w14:textId="77777777" w:rsidR="009D3EF7" w:rsidRDefault="009D3EF7"/>
    <w:p w14:paraId="32746596" w14:textId="77777777" w:rsidR="005F7251" w:rsidRDefault="005F7251">
      <w:pPr>
        <w:rPr>
          <w:sz w:val="28"/>
          <w:szCs w:val="28"/>
        </w:rPr>
      </w:pPr>
    </w:p>
    <w:p w14:paraId="6D0B0E12" w14:textId="3669EACF" w:rsidR="009D3EF7" w:rsidRDefault="00787EBD">
      <w:pPr>
        <w:rPr>
          <w:sz w:val="28"/>
          <w:szCs w:val="28"/>
        </w:rPr>
      </w:pPr>
      <w:r>
        <w:rPr>
          <w:sz w:val="28"/>
          <w:szCs w:val="28"/>
        </w:rPr>
        <w:t>Question 8</w:t>
      </w:r>
    </w:p>
    <w:p w14:paraId="1861CD56" w14:textId="0BF1D67C" w:rsidR="005F7251" w:rsidRDefault="005F7251">
      <w:pPr>
        <w:rPr>
          <w:sz w:val="28"/>
          <w:szCs w:val="28"/>
        </w:rPr>
      </w:pPr>
      <w:r>
        <w:t>Which magazine has shown the biggest year on year growth?</w:t>
      </w:r>
    </w:p>
    <w:p w14:paraId="5C27CBBD" w14:textId="77777777" w:rsidR="009D3EF7" w:rsidRDefault="00787EBD">
      <w:r>
        <w:lastRenderedPageBreak/>
        <w:t>Solution</w:t>
      </w:r>
    </w:p>
    <w:p w14:paraId="7DBFED98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total_price_paid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MagazineValue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Magazine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start_date</w:t>
      </w:r>
    </w:p>
    <w:p w14:paraId="470ADB8D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</w:p>
    <w:p w14:paraId="06958977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Magazine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mag_code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Magazine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mag_code</w:t>
      </w:r>
    </w:p>
    <w:p w14:paraId="31C75A85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start_data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'01/01/2018'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'01/01/2019'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E87450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Mag</w:t>
      </w:r>
      <w:r>
        <w:rPr>
          <w:rFonts w:ascii="Consolas" w:hAnsi="Consolas" w:cs="Consolas"/>
          <w:color w:val="000000"/>
          <w:sz w:val="19"/>
          <w:szCs w:val="19"/>
        </w:rPr>
        <w:t>azine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start_date</w:t>
      </w:r>
    </w:p>
    <w:p w14:paraId="3BC2EC4B" w14:textId="77777777" w:rsidR="009D3EF7" w:rsidRDefault="00787EBD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MagazineValue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FEFBACF" w14:textId="77777777" w:rsidR="009D3EF7" w:rsidRDefault="00787EBD">
      <w:r>
        <w:t xml:space="preserve">Answer: </w:t>
      </w:r>
    </w:p>
    <w:p w14:paraId="6ADE6E90" w14:textId="77777777" w:rsidR="009D3EF7" w:rsidRDefault="00787EBD">
      <w:pPr>
        <w:rPr>
          <w:b/>
          <w:bCs/>
        </w:rPr>
      </w:pPr>
      <w:r>
        <w:rPr>
          <w:b/>
          <w:bCs/>
        </w:rPr>
        <w:t>MagazineValue        Mag_code</w:t>
      </w:r>
      <w:r>
        <w:rPr>
          <w:b/>
          <w:bCs/>
        </w:rPr>
        <w:tab/>
        <w:t xml:space="preserve">   Brand                                        Start Date</w:t>
      </w:r>
    </w:p>
    <w:p w14:paraId="72448292" w14:textId="77777777" w:rsidR="009D3EF7" w:rsidRDefault="00787EBD">
      <w:r>
        <w:t xml:space="preserve">                300</w:t>
      </w:r>
      <w:r>
        <w:tab/>
        <w:t xml:space="preserve">          HE</w:t>
      </w:r>
      <w:r>
        <w:tab/>
        <w:t>History Extra</w:t>
      </w:r>
      <w:r>
        <w:tab/>
      </w:r>
      <w:r>
        <w:t xml:space="preserve">                        2019-01-01</w:t>
      </w:r>
    </w:p>
    <w:p w14:paraId="49520968" w14:textId="77777777" w:rsidR="009D3EF7" w:rsidRDefault="00787EBD">
      <w:r>
        <w:t xml:space="preserve">                220</w:t>
      </w:r>
      <w:r>
        <w:tab/>
        <w:t xml:space="preserve">        GW</w:t>
      </w:r>
      <w:r>
        <w:tab/>
        <w:t>Gardeners World</w:t>
      </w:r>
      <w:r>
        <w:tab/>
        <w:t xml:space="preserve">          2018-01-01</w:t>
      </w:r>
    </w:p>
    <w:p w14:paraId="6B3FCA0C" w14:textId="77777777" w:rsidR="009D3EF7" w:rsidRDefault="00787EBD">
      <w:r>
        <w:t xml:space="preserve">               165</w:t>
      </w:r>
      <w:r>
        <w:tab/>
        <w:t xml:space="preserve">          RT</w:t>
      </w:r>
      <w:r>
        <w:tab/>
        <w:t>Radio Times</w:t>
      </w:r>
      <w:r>
        <w:tab/>
        <w:t xml:space="preserve">                         2019-01-01</w:t>
      </w:r>
    </w:p>
    <w:p w14:paraId="09372473" w14:textId="77777777" w:rsidR="009D3EF7" w:rsidRDefault="00787EBD">
      <w:r>
        <w:t xml:space="preserve">               150</w:t>
      </w:r>
      <w:r>
        <w:tab/>
        <w:t xml:space="preserve">          GF</w:t>
      </w:r>
      <w:r>
        <w:tab/>
        <w:t>Good food</w:t>
      </w:r>
      <w:r>
        <w:tab/>
        <w:t xml:space="preserve">                          2018-</w:t>
      </w:r>
      <w:r>
        <w:t>01-01</w:t>
      </w:r>
    </w:p>
    <w:p w14:paraId="237E0D72" w14:textId="77777777" w:rsidR="009D3EF7" w:rsidRDefault="00787EBD">
      <w:r>
        <w:t xml:space="preserve">              140</w:t>
      </w:r>
      <w:r>
        <w:tab/>
        <w:t xml:space="preserve">          RT</w:t>
      </w:r>
      <w:r>
        <w:tab/>
        <w:t>Radio Times</w:t>
      </w:r>
      <w:r>
        <w:tab/>
        <w:t xml:space="preserve">                          2018-01-01</w:t>
      </w:r>
    </w:p>
    <w:p w14:paraId="35D694B3" w14:textId="77777777" w:rsidR="009D3EF7" w:rsidRDefault="00787EBD">
      <w:r>
        <w:t xml:space="preserve">              100</w:t>
      </w:r>
      <w:r>
        <w:tab/>
        <w:t xml:space="preserve">        OM</w:t>
      </w:r>
      <w:r>
        <w:tab/>
        <w:t>Olive Magazine</w:t>
      </w:r>
      <w:r>
        <w:tab/>
        <w:t xml:space="preserve">                          2019-01-01</w:t>
      </w:r>
    </w:p>
    <w:p w14:paraId="0413590B" w14:textId="77777777" w:rsidR="009D3EF7" w:rsidRDefault="00787EBD">
      <w:r>
        <w:t xml:space="preserve">               75</w:t>
      </w:r>
      <w:r>
        <w:tab/>
        <w:t xml:space="preserve">          GF</w:t>
      </w:r>
      <w:r>
        <w:tab/>
        <w:t>Good food</w:t>
      </w:r>
      <w:r>
        <w:tab/>
        <w:t xml:space="preserve">                          2019-01-01</w:t>
      </w:r>
    </w:p>
    <w:p w14:paraId="754BAF71" w14:textId="77777777" w:rsidR="009D3EF7" w:rsidRDefault="009D3EF7"/>
    <w:p w14:paraId="739687F2" w14:textId="77777777" w:rsidR="009D3EF7" w:rsidRDefault="009D3EF7">
      <w:pPr>
        <w:rPr>
          <w:sz w:val="28"/>
          <w:szCs w:val="28"/>
        </w:rPr>
      </w:pPr>
    </w:p>
    <w:p w14:paraId="70EA3F87" w14:textId="4B86BAA6" w:rsidR="009D3EF7" w:rsidRDefault="00787EBD">
      <w:pPr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>
        <w:rPr>
          <w:sz w:val="28"/>
          <w:szCs w:val="28"/>
        </w:rPr>
        <w:t>9</w:t>
      </w:r>
    </w:p>
    <w:p w14:paraId="0AB35A02" w14:textId="55502CB2" w:rsidR="005F7251" w:rsidRDefault="005F7251">
      <w:pPr>
        <w:rPr>
          <w:sz w:val="28"/>
          <w:szCs w:val="28"/>
        </w:rPr>
      </w:pPr>
      <w:r>
        <w:t>Which category appeals most to the age band 35-44?</w:t>
      </w:r>
    </w:p>
    <w:p w14:paraId="65941E8B" w14:textId="77777777" w:rsidR="009D3EF7" w:rsidRDefault="00787EBD">
      <w:r>
        <w:t>Solution</w:t>
      </w:r>
    </w:p>
    <w:p w14:paraId="7E64A81D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Magazine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age_band</w:t>
      </w:r>
    </w:p>
    <w:p w14:paraId="769256C5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</w:p>
    <w:p w14:paraId="6717B5AE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13A1C6A1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Magazine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mag_code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Magazine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mag_code</w:t>
      </w:r>
    </w:p>
    <w:p w14:paraId="404DCFFA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age_band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'35-44'</w:t>
      </w:r>
    </w:p>
    <w:p w14:paraId="04307A39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Magazine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age_band</w:t>
      </w:r>
    </w:p>
    <w:p w14:paraId="52CD8C5C" w14:textId="77777777" w:rsidR="009D3EF7" w:rsidRDefault="009D3EF7"/>
    <w:p w14:paraId="328E9358" w14:textId="77777777" w:rsidR="009D3EF7" w:rsidRDefault="00787EBD">
      <w:r>
        <w:t>Answer:</w:t>
      </w:r>
    </w:p>
    <w:p w14:paraId="22B75C5B" w14:textId="77777777" w:rsidR="009D3EF7" w:rsidRDefault="00787EBD">
      <w:r>
        <w:rPr>
          <w:b/>
          <w:bCs/>
        </w:rPr>
        <w:t>Category</w:t>
      </w:r>
      <w:r>
        <w:t xml:space="preserve">               </w:t>
      </w:r>
      <w:r>
        <w:rPr>
          <w:b/>
          <w:bCs/>
        </w:rPr>
        <w:t>Age band</w:t>
      </w:r>
    </w:p>
    <w:p w14:paraId="6F5ECA2D" w14:textId="77777777" w:rsidR="009D3EF7" w:rsidRDefault="00787EBD">
      <w:r>
        <w:t>Food</w:t>
      </w:r>
      <w:r>
        <w:tab/>
        <w:t xml:space="preserve">                   35-44</w:t>
      </w:r>
    </w:p>
    <w:p w14:paraId="227F0641" w14:textId="77777777" w:rsidR="009D3EF7" w:rsidRDefault="00787EBD">
      <w:r>
        <w:t>Special Interest</w:t>
      </w:r>
      <w:r>
        <w:tab/>
        <w:t xml:space="preserve">    35-44</w:t>
      </w:r>
    </w:p>
    <w:p w14:paraId="7E1FA049" w14:textId="77777777" w:rsidR="009D3EF7" w:rsidRDefault="00787EBD">
      <w:r>
        <w:t>TV and film</w:t>
      </w:r>
      <w:r>
        <w:tab/>
        <w:t xml:space="preserve">     35-44</w:t>
      </w:r>
    </w:p>
    <w:p w14:paraId="1E5504F6" w14:textId="20E85F05" w:rsidR="009D3EF7" w:rsidRDefault="009D3EF7"/>
    <w:p w14:paraId="0D920E93" w14:textId="77777777" w:rsidR="00FC524C" w:rsidRDefault="00FC524C"/>
    <w:p w14:paraId="3EAC0F55" w14:textId="77777777" w:rsidR="009D3EF7" w:rsidRDefault="009D3EF7"/>
    <w:p w14:paraId="69D51208" w14:textId="6950F8F3" w:rsidR="009D3EF7" w:rsidRDefault="00787E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10</w:t>
      </w:r>
    </w:p>
    <w:p w14:paraId="626B646E" w14:textId="000BF04C" w:rsidR="005F7251" w:rsidRDefault="005F7251">
      <w:pPr>
        <w:rPr>
          <w:sz w:val="28"/>
          <w:szCs w:val="28"/>
        </w:rPr>
      </w:pPr>
      <w:r>
        <w:t>How many issues of RadioTimes have been dispatched so far this year?</w:t>
      </w:r>
    </w:p>
    <w:p w14:paraId="2E21BB29" w14:textId="77777777" w:rsidR="009D3EF7" w:rsidRDefault="00787EBD">
      <w:r>
        <w:t>Solution</w:t>
      </w:r>
    </w:p>
    <w:p w14:paraId="5F15F034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end_issue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start_issue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TotalIssue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Magazine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brand </w:t>
      </w:r>
    </w:p>
    <w:p w14:paraId="67ACF2B3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</w:p>
    <w:p w14:paraId="70E7A7DF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Magazine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mag_code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Magazine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mag_code</w:t>
      </w:r>
    </w:p>
    <w:p w14:paraId="022016F8" w14:textId="77777777" w:rsidR="009D3EF7" w:rsidRDefault="00787EBD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mag_code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'RT'</w:t>
      </w:r>
    </w:p>
    <w:p w14:paraId="241DCC70" w14:textId="77777777" w:rsidR="009D3EF7" w:rsidRDefault="00787EBD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Magazine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</w:p>
    <w:p w14:paraId="26389BD7" w14:textId="77777777" w:rsidR="009D3EF7" w:rsidRDefault="00787E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Answer</w:t>
      </w:r>
    </w:p>
    <w:p w14:paraId="64BF4598" w14:textId="77777777" w:rsidR="009D3EF7" w:rsidRDefault="00787EBD">
      <w:pPr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TotalIssue  mag_code  Brand</w:t>
      </w:r>
    </w:p>
    <w:p w14:paraId="18DDC4CB" w14:textId="77777777" w:rsidR="009D3EF7" w:rsidRDefault="00787EBD">
      <w:r>
        <w:t>130</w:t>
      </w:r>
      <w:r>
        <w:tab/>
        <w:t xml:space="preserve">                   RT</w:t>
      </w:r>
      <w:r>
        <w:tab/>
        <w:t xml:space="preserve">       Radio Times</w:t>
      </w:r>
    </w:p>
    <w:sectPr w:rsidR="009D3EF7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7C0BA" w14:textId="77777777" w:rsidR="00787EBD" w:rsidRDefault="00787EBD">
      <w:pPr>
        <w:spacing w:after="0" w:line="240" w:lineRule="auto"/>
      </w:pPr>
      <w:r>
        <w:separator/>
      </w:r>
    </w:p>
  </w:endnote>
  <w:endnote w:type="continuationSeparator" w:id="0">
    <w:p w14:paraId="05D367DD" w14:textId="77777777" w:rsidR="00787EBD" w:rsidRDefault="00787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20B8E" w14:textId="77777777" w:rsidR="00787EBD" w:rsidRDefault="00787EB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350939E" w14:textId="77777777" w:rsidR="00787EBD" w:rsidRDefault="00787E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D3EF7"/>
    <w:rsid w:val="005D0B7B"/>
    <w:rsid w:val="005F7251"/>
    <w:rsid w:val="00787EBD"/>
    <w:rsid w:val="009D3EF7"/>
    <w:rsid w:val="00B91651"/>
    <w:rsid w:val="00FC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A5D7"/>
  <w15:docId w15:val="{7CED312F-408F-4BFF-9278-D6C97E27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524C"/>
    <w:pPr>
      <w:autoSpaceDE w:val="0"/>
      <w:adjustRightInd w:val="0"/>
      <w:spacing w:after="0" w:line="240" w:lineRule="auto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HERMAS KASIE AMAEWHULE</dc:creator>
  <dc:description/>
  <cp:lastModifiedBy>HERMAS KASIE AMAEWHULE</cp:lastModifiedBy>
  <cp:revision>3</cp:revision>
  <dcterms:created xsi:type="dcterms:W3CDTF">2022-07-04T07:15:00Z</dcterms:created>
  <dcterms:modified xsi:type="dcterms:W3CDTF">2022-07-04T07:29:00Z</dcterms:modified>
</cp:coreProperties>
</file>